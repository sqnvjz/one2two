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E3E3D"/>
    <w:rsid w:val="001103AD"/>
    <w:rsid w:val="00300A5A"/>
    <w:rsid w:val="005057C8"/>
    <w:rsid w:val="007C6E6E"/>
    <w:rsid w:val="00A13C44"/>
    <w:rsid w:val="00A1497D"/>
    <w:rsid w:val="00D56C49"/>
    <w:rsid w:val="00FF31EC"/>
    <w:rsid w:val="0ECE3E3D"/>
    <w:rsid w:val="25D45FD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60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2</Pages>
  <Words>75</Words>
  <Characters>431</Characters>
  <Lines>3</Lines>
  <Paragraphs>1</Paragraphs>
  <TotalTime>53</TotalTime>
  <ScaleCrop>false</ScaleCrop>
  <LinksUpToDate>false</LinksUpToDate>
  <CharactersWithSpaces>505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2018-05-23T13:28:00Z</dcterms:created>
  <dc:creator>东方禕䳟</dc:creator>
  <cp:lastModifiedBy>Administrator</cp:lastModifiedBy>
  <dcterms:modified xsi:type="dcterms:W3CDTF">2018-05-30T14:33:43Z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